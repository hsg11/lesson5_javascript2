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CD0" w:rsidRDefault="0094367E" w:rsidP="00092CD0">
      <w:pPr>
        <w:pStyle w:val="Title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Lesson 5</w:t>
      </w:r>
      <w:r w:rsidR="00C91D54">
        <w:rPr>
          <w:rFonts w:ascii="Britannic Bold" w:hAnsi="Britannic Bold"/>
        </w:rPr>
        <w:t xml:space="preserve"> </w:t>
      </w:r>
      <w:r w:rsidR="00A77F1E">
        <w:rPr>
          <w:rFonts w:ascii="Britannic Bold" w:hAnsi="Britannic Bold"/>
        </w:rPr>
        <w:t>Assignment Submission Instructions</w:t>
      </w:r>
      <w:r w:rsidR="00C91D54">
        <w:rPr>
          <w:rFonts w:ascii="Britannic Bold" w:hAnsi="Britannic Bold"/>
        </w:rPr>
        <w:t xml:space="preserve"> </w:t>
      </w:r>
    </w:p>
    <w:p w:rsidR="00092CD0" w:rsidRDefault="00092CD0" w:rsidP="00092CD0">
      <w:pPr>
        <w:pStyle w:val="Subtitle"/>
        <w:jc w:val="center"/>
        <w:rPr>
          <w:i/>
          <w:sz w:val="24"/>
        </w:rPr>
      </w:pPr>
      <w:r>
        <w:rPr>
          <w:i/>
          <w:sz w:val="24"/>
        </w:rPr>
        <w:t>LIS 236</w:t>
      </w:r>
      <w:r w:rsidR="00C91D54">
        <w:rPr>
          <w:i/>
          <w:sz w:val="24"/>
        </w:rPr>
        <w:t>0:  Web Application Development</w:t>
      </w:r>
    </w:p>
    <w:p w:rsidR="00092CD0" w:rsidRDefault="00092CD0" w:rsidP="00092CD0">
      <w:pPr>
        <w:rPr>
          <w:b/>
          <w:sz w:val="24"/>
        </w:rPr>
      </w:pPr>
      <w:r>
        <w:rPr>
          <w:rStyle w:val="Heading1Char"/>
        </w:rPr>
        <w:t>Assignment Submission Due Date:</w:t>
      </w:r>
      <w:r>
        <w:rPr>
          <w:b/>
          <w:color w:val="0070C0"/>
          <w:sz w:val="24"/>
        </w:rPr>
        <w:t xml:space="preserve">   </w:t>
      </w:r>
      <w:r w:rsidR="00342D94">
        <w:rPr>
          <w:b/>
          <w:sz w:val="24"/>
        </w:rPr>
        <w:t>Wednes</w:t>
      </w:r>
      <w:r w:rsidR="008B1F22">
        <w:rPr>
          <w:b/>
          <w:sz w:val="24"/>
        </w:rPr>
        <w:t xml:space="preserve">day, </w:t>
      </w:r>
      <w:r w:rsidR="0094367E">
        <w:rPr>
          <w:b/>
          <w:sz w:val="24"/>
        </w:rPr>
        <w:t>March 2</w:t>
      </w:r>
      <w:r w:rsidR="00FE19BD">
        <w:rPr>
          <w:b/>
          <w:sz w:val="24"/>
        </w:rPr>
        <w:t>,</w:t>
      </w:r>
      <w:r w:rsidR="00A77F1E">
        <w:rPr>
          <w:b/>
          <w:sz w:val="24"/>
        </w:rPr>
        <w:t xml:space="preserve"> 2016</w:t>
      </w:r>
      <w:r>
        <w:rPr>
          <w:b/>
          <w:sz w:val="24"/>
        </w:rPr>
        <w:t xml:space="preserve"> by 11:59pm</w:t>
      </w:r>
    </w:p>
    <w:p w:rsidR="00092CD0" w:rsidRDefault="00092CD0" w:rsidP="00092CD0">
      <w:pPr>
        <w:spacing w:after="120"/>
        <w:rPr>
          <w:b/>
          <w:sz w:val="24"/>
        </w:rPr>
      </w:pPr>
      <w:r>
        <w:rPr>
          <w:rStyle w:val="Heading1Char"/>
        </w:rPr>
        <w:t>Assignment Points:</w:t>
      </w:r>
      <w:r>
        <w:rPr>
          <w:b/>
          <w:color w:val="0070C0"/>
          <w:sz w:val="24"/>
        </w:rPr>
        <w:t xml:space="preserve">   </w:t>
      </w:r>
      <w:r w:rsidR="00A77F1E">
        <w:rPr>
          <w:b/>
          <w:sz w:val="24"/>
        </w:rPr>
        <w:t>80</w:t>
      </w:r>
    </w:p>
    <w:p w:rsidR="00092CD0" w:rsidRDefault="00092CD0" w:rsidP="00092CD0">
      <w:pPr>
        <w:pStyle w:val="Heading1"/>
        <w:spacing w:before="120"/>
      </w:pPr>
      <w:r>
        <w:t xml:space="preserve">Assignment Submission Instructions:  </w:t>
      </w:r>
    </w:p>
    <w:p w:rsidR="00092CD0" w:rsidRDefault="00F6321C" w:rsidP="000271FA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 xml:space="preserve">In the </w:t>
      </w:r>
      <w:r w:rsidR="005A37A9">
        <w:rPr>
          <w:b/>
          <w:color w:val="7030A0"/>
          <w:sz w:val="24"/>
        </w:rPr>
        <w:t xml:space="preserve">Lesson </w:t>
      </w:r>
      <w:r w:rsidR="0094367E">
        <w:rPr>
          <w:b/>
          <w:color w:val="7030A0"/>
          <w:sz w:val="24"/>
        </w:rPr>
        <w:t>5</w:t>
      </w:r>
      <w:r w:rsidRPr="002E1514">
        <w:rPr>
          <w:b/>
          <w:color w:val="7030A0"/>
          <w:sz w:val="24"/>
        </w:rPr>
        <w:t xml:space="preserve"> Submission Form</w:t>
      </w:r>
      <w:r>
        <w:rPr>
          <w:sz w:val="24"/>
        </w:rPr>
        <w:t xml:space="preserve">, </w:t>
      </w:r>
      <w:r w:rsidR="002E1514">
        <w:rPr>
          <w:sz w:val="24"/>
        </w:rPr>
        <w:t xml:space="preserve">include </w:t>
      </w:r>
      <w:r w:rsidR="00092CD0">
        <w:rPr>
          <w:sz w:val="24"/>
        </w:rPr>
        <w:t>the</w:t>
      </w:r>
      <w:r>
        <w:rPr>
          <w:sz w:val="24"/>
        </w:rPr>
        <w:t xml:space="preserve"> </w:t>
      </w:r>
      <w:r w:rsidRPr="00F6321C">
        <w:rPr>
          <w:b/>
          <w:color w:val="0070C0"/>
          <w:sz w:val="24"/>
        </w:rPr>
        <w:t>Cloud9</w:t>
      </w:r>
      <w:r w:rsidR="00092CD0">
        <w:rPr>
          <w:sz w:val="24"/>
        </w:rPr>
        <w:t xml:space="preserve"> </w:t>
      </w:r>
      <w:r w:rsidR="00092CD0">
        <w:rPr>
          <w:b/>
          <w:sz w:val="24"/>
          <w:u w:val="single"/>
        </w:rPr>
        <w:t>URL</w:t>
      </w:r>
      <w:r w:rsidR="00092CD0">
        <w:rPr>
          <w:sz w:val="24"/>
        </w:rPr>
        <w:t xml:space="preserve"> </w:t>
      </w:r>
      <w:r w:rsidR="000271FA">
        <w:rPr>
          <w:sz w:val="24"/>
        </w:rPr>
        <w:t xml:space="preserve">that contains the </w:t>
      </w:r>
      <w:r w:rsidR="0094367E">
        <w:rPr>
          <w:b/>
          <w:color w:val="00B050"/>
          <w:sz w:val="24"/>
        </w:rPr>
        <w:t>Lesson 5</w:t>
      </w:r>
      <w:r>
        <w:rPr>
          <w:b/>
          <w:color w:val="00B050"/>
          <w:sz w:val="24"/>
        </w:rPr>
        <w:t xml:space="preserve"> files</w:t>
      </w:r>
      <w:r>
        <w:rPr>
          <w:sz w:val="24"/>
        </w:rPr>
        <w:t>.</w:t>
      </w:r>
    </w:p>
    <w:p w:rsidR="00F6321C" w:rsidRDefault="00F6321C" w:rsidP="00F6321C">
      <w:pPr>
        <w:pStyle w:val="ListParagraph"/>
        <w:numPr>
          <w:ilvl w:val="1"/>
          <w:numId w:val="11"/>
        </w:numPr>
        <w:spacing w:after="0"/>
        <w:rPr>
          <w:sz w:val="24"/>
        </w:rPr>
      </w:pPr>
      <w:r>
        <w:rPr>
          <w:sz w:val="24"/>
        </w:rPr>
        <w:t xml:space="preserve">In </w:t>
      </w:r>
      <w:r w:rsidRPr="00F6321C">
        <w:rPr>
          <w:b/>
          <w:color w:val="0070C0"/>
          <w:sz w:val="24"/>
        </w:rPr>
        <w:t>Cloud9</w:t>
      </w:r>
      <w:r>
        <w:rPr>
          <w:sz w:val="24"/>
        </w:rPr>
        <w:t xml:space="preserve">, select </w:t>
      </w:r>
      <w:r w:rsidRPr="00F6321C">
        <w:rPr>
          <w:b/>
          <w:sz w:val="24"/>
        </w:rPr>
        <w:t>Share</w:t>
      </w:r>
      <w:r>
        <w:rPr>
          <w:sz w:val="24"/>
        </w:rPr>
        <w:t xml:space="preserve"> button.</w:t>
      </w:r>
    </w:p>
    <w:p w:rsidR="00F6321C" w:rsidRDefault="00F6321C" w:rsidP="00F6321C">
      <w:pPr>
        <w:pStyle w:val="ListParagraph"/>
        <w:numPr>
          <w:ilvl w:val="1"/>
          <w:numId w:val="11"/>
        </w:numPr>
        <w:spacing w:after="0"/>
        <w:rPr>
          <w:sz w:val="24"/>
        </w:rPr>
      </w:pPr>
      <w:r>
        <w:rPr>
          <w:sz w:val="24"/>
        </w:rPr>
        <w:t xml:space="preserve">Click on the </w:t>
      </w:r>
      <w:r w:rsidR="00766194">
        <w:rPr>
          <w:sz w:val="24"/>
        </w:rPr>
        <w:t xml:space="preserve">URL in the </w:t>
      </w:r>
      <w:r w:rsidRPr="002E1514">
        <w:rPr>
          <w:b/>
          <w:sz w:val="24"/>
        </w:rPr>
        <w:t>Preview</w:t>
      </w:r>
      <w:r>
        <w:rPr>
          <w:sz w:val="24"/>
        </w:rPr>
        <w:t xml:space="preserve"> </w:t>
      </w:r>
      <w:r w:rsidR="00766194">
        <w:rPr>
          <w:sz w:val="24"/>
        </w:rPr>
        <w:t>section</w:t>
      </w:r>
      <w:r>
        <w:rPr>
          <w:sz w:val="24"/>
        </w:rPr>
        <w:t xml:space="preserve"> and select copy. </w:t>
      </w:r>
      <w:r w:rsidRPr="00F6321C">
        <w:rPr>
          <w:b/>
          <w:i/>
          <w:sz w:val="24"/>
        </w:rPr>
        <w:t xml:space="preserve"> (see below)</w:t>
      </w:r>
    </w:p>
    <w:p w:rsidR="00F6321C" w:rsidRDefault="00F6321C" w:rsidP="00F6321C">
      <w:pPr>
        <w:pStyle w:val="ListParagraph"/>
        <w:numPr>
          <w:ilvl w:val="1"/>
          <w:numId w:val="11"/>
        </w:numPr>
        <w:spacing w:after="0"/>
        <w:rPr>
          <w:sz w:val="24"/>
        </w:rPr>
      </w:pPr>
      <w:r>
        <w:rPr>
          <w:sz w:val="24"/>
        </w:rPr>
        <w:t xml:space="preserve">Paste this URL in the </w:t>
      </w:r>
      <w:r w:rsidR="0094367E">
        <w:rPr>
          <w:b/>
          <w:color w:val="7030A0"/>
          <w:sz w:val="24"/>
        </w:rPr>
        <w:t>Lesson 5</w:t>
      </w:r>
      <w:r w:rsidRPr="002E1514">
        <w:rPr>
          <w:b/>
          <w:color w:val="7030A0"/>
          <w:sz w:val="24"/>
        </w:rPr>
        <w:t xml:space="preserve"> Submission Form</w:t>
      </w:r>
      <w:r>
        <w:rPr>
          <w:sz w:val="24"/>
        </w:rPr>
        <w:t xml:space="preserve"> provided.</w:t>
      </w:r>
      <w:r w:rsidR="0094367E">
        <w:rPr>
          <w:sz w:val="24"/>
        </w:rPr>
        <w:t xml:space="preserve"> </w:t>
      </w:r>
      <w:r w:rsidR="0094367E" w:rsidRPr="0094367E">
        <w:rPr>
          <w:b/>
          <w:color w:val="FF0000"/>
          <w:sz w:val="24"/>
        </w:rPr>
        <w:t>(Files option!!)</w:t>
      </w:r>
    </w:p>
    <w:p w:rsidR="00092CD0" w:rsidRDefault="00F6321C" w:rsidP="00F6321C">
      <w:pPr>
        <w:spacing w:after="0"/>
        <w:jc w:val="center"/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>
            <wp:extent cx="2871788" cy="262738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reWorkspac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49" cy="264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22" w:rsidRDefault="008B1F22" w:rsidP="00092CD0">
      <w:pPr>
        <w:spacing w:after="0"/>
        <w:rPr>
          <w:sz w:val="24"/>
        </w:rPr>
      </w:pPr>
    </w:p>
    <w:p w:rsidR="008B1F22" w:rsidRPr="002E1514" w:rsidRDefault="002E1514" w:rsidP="002E1514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1527C" wp14:editId="5F36397C">
                <wp:simplePos x="0" y="0"/>
                <wp:positionH relativeFrom="column">
                  <wp:posOffset>2914649</wp:posOffset>
                </wp:positionH>
                <wp:positionV relativeFrom="paragraph">
                  <wp:posOffset>188278</wp:posOffset>
                </wp:positionV>
                <wp:extent cx="1022985" cy="342900"/>
                <wp:effectExtent l="38100" t="0" r="2476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98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14C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9.5pt;margin-top:14.85pt;width:80.55pt;height:2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" strokecolor="#b01513 [3204]">
                <v:stroke endarrow="block" endcap="round"/>
              </v:shape>
            </w:pict>
          </mc:Fallback>
        </mc:AlternateContent>
      </w:r>
      <w:r w:rsidRPr="002E1514">
        <w:rPr>
          <w:sz w:val="24"/>
        </w:rPr>
        <w:t xml:space="preserve">In the </w:t>
      </w:r>
      <w:r w:rsidR="00F124B5">
        <w:rPr>
          <w:b/>
          <w:color w:val="7030A0"/>
          <w:sz w:val="24"/>
        </w:rPr>
        <w:t>Lesson 5</w:t>
      </w:r>
      <w:r w:rsidRPr="002E1514">
        <w:rPr>
          <w:b/>
          <w:color w:val="7030A0"/>
          <w:sz w:val="24"/>
        </w:rPr>
        <w:t xml:space="preserve"> Submission Form</w:t>
      </w:r>
      <w:r w:rsidRPr="002E1514">
        <w:rPr>
          <w:sz w:val="24"/>
        </w:rPr>
        <w:t xml:space="preserve">, </w:t>
      </w:r>
      <w:r>
        <w:rPr>
          <w:sz w:val="24"/>
        </w:rPr>
        <w:t>include</w:t>
      </w:r>
      <w:r w:rsidR="008B1F22" w:rsidRPr="002E1514">
        <w:rPr>
          <w:sz w:val="24"/>
        </w:rPr>
        <w:t xml:space="preserve"> the </w:t>
      </w:r>
      <w:r w:rsidR="008B1F22" w:rsidRPr="002E1514">
        <w:rPr>
          <w:b/>
          <w:color w:val="0070C0"/>
          <w:sz w:val="24"/>
        </w:rPr>
        <w:t>GitHub</w:t>
      </w:r>
      <w:r w:rsidR="008B1F22" w:rsidRPr="002E1514">
        <w:rPr>
          <w:color w:val="7030A0"/>
          <w:sz w:val="24"/>
        </w:rPr>
        <w:t xml:space="preserve"> </w:t>
      </w:r>
      <w:r w:rsidRPr="002E1514">
        <w:rPr>
          <w:b/>
          <w:sz w:val="24"/>
          <w:u w:val="single"/>
        </w:rPr>
        <w:t>URL</w:t>
      </w:r>
      <w:r w:rsidRPr="002E1514">
        <w:rPr>
          <w:b/>
          <w:color w:val="7030A0"/>
          <w:sz w:val="24"/>
        </w:rPr>
        <w:t xml:space="preserve"> </w:t>
      </w:r>
      <w:r w:rsidR="00766194">
        <w:rPr>
          <w:sz w:val="24"/>
        </w:rPr>
        <w:t>f</w:t>
      </w:r>
      <w:r w:rsidR="00E90B48">
        <w:rPr>
          <w:sz w:val="24"/>
        </w:rPr>
        <w:t>or</w:t>
      </w:r>
      <w:r>
        <w:rPr>
          <w:sz w:val="24"/>
        </w:rPr>
        <w:t xml:space="preserve"> the remote r</w:t>
      </w:r>
      <w:r w:rsidR="008B1F22" w:rsidRPr="002E1514">
        <w:rPr>
          <w:sz w:val="24"/>
        </w:rPr>
        <w:t>epository</w:t>
      </w:r>
      <w:r>
        <w:rPr>
          <w:b/>
          <w:sz w:val="24"/>
        </w:rPr>
        <w:t xml:space="preserve">. </w:t>
      </w:r>
    </w:p>
    <w:p w:rsidR="008B1F22" w:rsidRDefault="008B1F22" w:rsidP="008B1F22">
      <w:pPr>
        <w:spacing w:after="0"/>
        <w:rPr>
          <w:sz w:val="24"/>
        </w:rPr>
      </w:pPr>
    </w:p>
    <w:p w:rsidR="003E2742" w:rsidRDefault="003E2742" w:rsidP="00595162">
      <w:pPr>
        <w:spacing w:after="0"/>
        <w:jc w:val="center"/>
        <w:rPr>
          <w:sz w:val="24"/>
        </w:rPr>
      </w:pPr>
      <w:r>
        <w:rPr>
          <w:noProof/>
          <w:sz w:val="24"/>
          <w:lang w:eastAsia="en-US"/>
        </w:rPr>
        <w:drawing>
          <wp:anchor distT="0" distB="0" distL="114300" distR="114300" simplePos="0" relativeHeight="251668480" behindDoc="1" locked="0" layoutInCell="1" allowOverlap="1" wp14:anchorId="2772C468" wp14:editId="78E5978E">
            <wp:simplePos x="0" y="0"/>
            <wp:positionH relativeFrom="column">
              <wp:posOffset>1490345</wp:posOffset>
            </wp:positionH>
            <wp:positionV relativeFrom="paragraph">
              <wp:posOffset>22225</wp:posOffset>
            </wp:positionV>
            <wp:extent cx="4022725" cy="17043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sson3_GitHubURL_Submiss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742" w:rsidRDefault="003E2742" w:rsidP="00595162">
      <w:pPr>
        <w:spacing w:after="0"/>
        <w:jc w:val="center"/>
        <w:rPr>
          <w:sz w:val="24"/>
        </w:rPr>
      </w:pPr>
    </w:p>
    <w:p w:rsidR="003E2742" w:rsidRDefault="003E2742" w:rsidP="00595162">
      <w:pPr>
        <w:spacing w:after="0"/>
        <w:jc w:val="center"/>
        <w:rPr>
          <w:sz w:val="24"/>
        </w:rPr>
      </w:pPr>
    </w:p>
    <w:p w:rsidR="003E2742" w:rsidRDefault="003E2742" w:rsidP="00595162">
      <w:pPr>
        <w:spacing w:after="0"/>
        <w:jc w:val="center"/>
        <w:rPr>
          <w:sz w:val="24"/>
        </w:rPr>
      </w:pPr>
    </w:p>
    <w:p w:rsidR="003E2742" w:rsidRDefault="003E2742" w:rsidP="00595162">
      <w:pPr>
        <w:spacing w:after="0"/>
        <w:jc w:val="center"/>
        <w:rPr>
          <w:sz w:val="24"/>
        </w:rPr>
      </w:pPr>
    </w:p>
    <w:p w:rsidR="008B1F22" w:rsidRDefault="008B1F22" w:rsidP="00595162">
      <w:pPr>
        <w:spacing w:after="0"/>
        <w:jc w:val="center"/>
        <w:rPr>
          <w:sz w:val="24"/>
        </w:rPr>
      </w:pPr>
    </w:p>
    <w:p w:rsidR="003E2742" w:rsidRDefault="003E2742" w:rsidP="00595162">
      <w:pPr>
        <w:spacing w:after="0"/>
        <w:jc w:val="center"/>
        <w:rPr>
          <w:sz w:val="24"/>
        </w:rPr>
      </w:pPr>
    </w:p>
    <w:p w:rsidR="003E2742" w:rsidRDefault="003E2742" w:rsidP="00595162">
      <w:pPr>
        <w:spacing w:after="0"/>
        <w:jc w:val="center"/>
        <w:rPr>
          <w:sz w:val="24"/>
        </w:rPr>
      </w:pPr>
    </w:p>
    <w:p w:rsidR="003E2742" w:rsidRDefault="003E2742" w:rsidP="003E2742">
      <w:pPr>
        <w:pStyle w:val="ListParagraph"/>
        <w:spacing w:after="0"/>
        <w:rPr>
          <w:sz w:val="24"/>
        </w:rPr>
      </w:pPr>
    </w:p>
    <w:p w:rsidR="00B2401B" w:rsidRDefault="00B2401B" w:rsidP="003E2742">
      <w:pPr>
        <w:pStyle w:val="ListParagraph"/>
        <w:spacing w:after="0"/>
        <w:rPr>
          <w:sz w:val="24"/>
        </w:rPr>
      </w:pPr>
    </w:p>
    <w:p w:rsidR="003E2742" w:rsidRPr="002E1514" w:rsidRDefault="003E2742" w:rsidP="003E2742">
      <w:pPr>
        <w:pStyle w:val="ListParagraph"/>
        <w:numPr>
          <w:ilvl w:val="0"/>
          <w:numId w:val="11"/>
        </w:numPr>
        <w:spacing w:after="0"/>
        <w:rPr>
          <w:sz w:val="24"/>
        </w:rPr>
      </w:pPr>
      <w:r w:rsidRPr="002E1514">
        <w:rPr>
          <w:sz w:val="24"/>
        </w:rPr>
        <w:t xml:space="preserve">In the </w:t>
      </w:r>
      <w:r w:rsidRPr="002E1514">
        <w:rPr>
          <w:b/>
          <w:color w:val="7030A0"/>
          <w:sz w:val="24"/>
        </w:rPr>
        <w:t xml:space="preserve">Lesson </w:t>
      </w:r>
      <w:r w:rsidR="00F124B5">
        <w:rPr>
          <w:b/>
          <w:color w:val="7030A0"/>
          <w:sz w:val="24"/>
        </w:rPr>
        <w:t>5</w:t>
      </w:r>
      <w:bookmarkStart w:id="0" w:name="_GoBack"/>
      <w:bookmarkEnd w:id="0"/>
      <w:r w:rsidRPr="002E1514">
        <w:rPr>
          <w:b/>
          <w:color w:val="7030A0"/>
          <w:sz w:val="24"/>
        </w:rPr>
        <w:t xml:space="preserve"> Submission Form</w:t>
      </w:r>
      <w:r>
        <w:rPr>
          <w:sz w:val="24"/>
        </w:rPr>
        <w:t xml:space="preserve">, provide your </w:t>
      </w:r>
      <w:r w:rsidRPr="002E1514">
        <w:rPr>
          <w:b/>
          <w:color w:val="0070C0"/>
          <w:sz w:val="24"/>
        </w:rPr>
        <w:t>GitHub</w:t>
      </w:r>
      <w:r w:rsidRPr="002E1514">
        <w:rPr>
          <w:color w:val="7030A0"/>
          <w:sz w:val="24"/>
        </w:rPr>
        <w:t xml:space="preserve"> </w:t>
      </w:r>
      <w:r>
        <w:rPr>
          <w:b/>
          <w:sz w:val="24"/>
          <w:u w:val="single"/>
        </w:rPr>
        <w:t>Username</w:t>
      </w:r>
      <w:r>
        <w:rPr>
          <w:b/>
          <w:sz w:val="24"/>
        </w:rPr>
        <w:t xml:space="preserve">. </w:t>
      </w:r>
    </w:p>
    <w:p w:rsidR="003E2742" w:rsidRDefault="003E2742" w:rsidP="00595162">
      <w:pPr>
        <w:spacing w:after="0"/>
        <w:jc w:val="center"/>
        <w:rPr>
          <w:sz w:val="24"/>
        </w:rPr>
      </w:pPr>
    </w:p>
    <w:sectPr w:rsidR="003E2742" w:rsidSect="003F470B">
      <w:pgSz w:w="12240" w:h="15840"/>
      <w:pgMar w:top="864" w:right="720" w:bottom="864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3D06"/>
    <w:multiLevelType w:val="hybridMultilevel"/>
    <w:tmpl w:val="65C2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6B1"/>
    <w:multiLevelType w:val="hybridMultilevel"/>
    <w:tmpl w:val="654A5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369C7"/>
    <w:multiLevelType w:val="hybridMultilevel"/>
    <w:tmpl w:val="87CC3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1705D"/>
    <w:multiLevelType w:val="hybridMultilevel"/>
    <w:tmpl w:val="DCB48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05BAB"/>
    <w:multiLevelType w:val="hybridMultilevel"/>
    <w:tmpl w:val="BA12F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2081"/>
    <w:multiLevelType w:val="hybridMultilevel"/>
    <w:tmpl w:val="55925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000BDFE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9000BDFE">
      <w:start w:val="1"/>
      <w:numFmt w:val="decimal"/>
      <w:lvlText w:val="%3."/>
      <w:lvlJc w:val="left"/>
      <w:pPr>
        <w:ind w:left="2160" w:hanging="18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80A93"/>
    <w:multiLevelType w:val="hybridMultilevel"/>
    <w:tmpl w:val="350EE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46554"/>
    <w:multiLevelType w:val="hybridMultilevel"/>
    <w:tmpl w:val="9998E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11F61"/>
    <w:multiLevelType w:val="hybridMultilevel"/>
    <w:tmpl w:val="55EEE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A7FAA"/>
    <w:multiLevelType w:val="hybridMultilevel"/>
    <w:tmpl w:val="81EE2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44397"/>
    <w:multiLevelType w:val="hybridMultilevel"/>
    <w:tmpl w:val="BA12F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42E26"/>
    <w:multiLevelType w:val="hybridMultilevel"/>
    <w:tmpl w:val="309C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93ADD"/>
    <w:multiLevelType w:val="hybridMultilevel"/>
    <w:tmpl w:val="EBD27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191A84"/>
    <w:multiLevelType w:val="hybridMultilevel"/>
    <w:tmpl w:val="FC54C6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556D7"/>
    <w:multiLevelType w:val="hybridMultilevel"/>
    <w:tmpl w:val="53485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E2722"/>
    <w:multiLevelType w:val="hybridMultilevel"/>
    <w:tmpl w:val="F844F8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6584F"/>
    <w:multiLevelType w:val="hybridMultilevel"/>
    <w:tmpl w:val="1C66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471E7"/>
    <w:multiLevelType w:val="hybridMultilevel"/>
    <w:tmpl w:val="B7B88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921FA"/>
    <w:multiLevelType w:val="hybridMultilevel"/>
    <w:tmpl w:val="3E082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73FC3"/>
    <w:multiLevelType w:val="hybridMultilevel"/>
    <w:tmpl w:val="55EEE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D468F"/>
    <w:multiLevelType w:val="hybridMultilevel"/>
    <w:tmpl w:val="5AACD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7"/>
  </w:num>
  <w:num w:numId="4">
    <w:abstractNumId w:val="0"/>
  </w:num>
  <w:num w:numId="5">
    <w:abstractNumId w:val="17"/>
  </w:num>
  <w:num w:numId="6">
    <w:abstractNumId w:val="3"/>
  </w:num>
  <w:num w:numId="7">
    <w:abstractNumId w:val="16"/>
  </w:num>
  <w:num w:numId="8">
    <w:abstractNumId w:val="18"/>
  </w:num>
  <w:num w:numId="9">
    <w:abstractNumId w:val="5"/>
  </w:num>
  <w:num w:numId="10">
    <w:abstractNumId w:val="11"/>
  </w:num>
  <w:num w:numId="11">
    <w:abstractNumId w:val="1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73"/>
    <w:rsid w:val="00000B96"/>
    <w:rsid w:val="000271FA"/>
    <w:rsid w:val="000527F1"/>
    <w:rsid w:val="00055F3A"/>
    <w:rsid w:val="00064033"/>
    <w:rsid w:val="00092CD0"/>
    <w:rsid w:val="000973B5"/>
    <w:rsid w:val="000A7AC0"/>
    <w:rsid w:val="000E0726"/>
    <w:rsid w:val="000E1626"/>
    <w:rsid w:val="001026C9"/>
    <w:rsid w:val="00131E16"/>
    <w:rsid w:val="00134FED"/>
    <w:rsid w:val="001559FF"/>
    <w:rsid w:val="00163B11"/>
    <w:rsid w:val="00171E23"/>
    <w:rsid w:val="00185F8C"/>
    <w:rsid w:val="001B43E2"/>
    <w:rsid w:val="001C07B8"/>
    <w:rsid w:val="001C542A"/>
    <w:rsid w:val="001E16B6"/>
    <w:rsid w:val="001E3026"/>
    <w:rsid w:val="001E5CC2"/>
    <w:rsid w:val="002111B4"/>
    <w:rsid w:val="00216F16"/>
    <w:rsid w:val="00223EFE"/>
    <w:rsid w:val="002A01B8"/>
    <w:rsid w:val="002A2DED"/>
    <w:rsid w:val="002D11D3"/>
    <w:rsid w:val="002D2775"/>
    <w:rsid w:val="002E1514"/>
    <w:rsid w:val="00317589"/>
    <w:rsid w:val="00324CD0"/>
    <w:rsid w:val="00342D94"/>
    <w:rsid w:val="003C04BD"/>
    <w:rsid w:val="003C3F98"/>
    <w:rsid w:val="003D45B0"/>
    <w:rsid w:val="003E2742"/>
    <w:rsid w:val="003E3496"/>
    <w:rsid w:val="003E6E8A"/>
    <w:rsid w:val="003F470B"/>
    <w:rsid w:val="00405485"/>
    <w:rsid w:val="004343E1"/>
    <w:rsid w:val="00455B52"/>
    <w:rsid w:val="00463FDA"/>
    <w:rsid w:val="004C55D9"/>
    <w:rsid w:val="004D4F54"/>
    <w:rsid w:val="004D6792"/>
    <w:rsid w:val="004E56F5"/>
    <w:rsid w:val="00525A79"/>
    <w:rsid w:val="005505E7"/>
    <w:rsid w:val="00595162"/>
    <w:rsid w:val="005A37A9"/>
    <w:rsid w:val="005B7B18"/>
    <w:rsid w:val="005C11D5"/>
    <w:rsid w:val="005E0109"/>
    <w:rsid w:val="00614DFC"/>
    <w:rsid w:val="0062372A"/>
    <w:rsid w:val="00631606"/>
    <w:rsid w:val="006360B6"/>
    <w:rsid w:val="00643773"/>
    <w:rsid w:val="00661601"/>
    <w:rsid w:val="00666CE8"/>
    <w:rsid w:val="00674E54"/>
    <w:rsid w:val="0067523E"/>
    <w:rsid w:val="00676C0B"/>
    <w:rsid w:val="006902A6"/>
    <w:rsid w:val="006A7EAC"/>
    <w:rsid w:val="006D1AC8"/>
    <w:rsid w:val="006D60F1"/>
    <w:rsid w:val="00714389"/>
    <w:rsid w:val="0073711C"/>
    <w:rsid w:val="00765A8C"/>
    <w:rsid w:val="00766194"/>
    <w:rsid w:val="0078294B"/>
    <w:rsid w:val="007B18BE"/>
    <w:rsid w:val="007B316A"/>
    <w:rsid w:val="007E3D8B"/>
    <w:rsid w:val="007F39F7"/>
    <w:rsid w:val="008076C1"/>
    <w:rsid w:val="008244A6"/>
    <w:rsid w:val="0084334D"/>
    <w:rsid w:val="0084682A"/>
    <w:rsid w:val="008630D5"/>
    <w:rsid w:val="00886C11"/>
    <w:rsid w:val="00895CCF"/>
    <w:rsid w:val="008A7347"/>
    <w:rsid w:val="008B1F22"/>
    <w:rsid w:val="008B5950"/>
    <w:rsid w:val="008C3F46"/>
    <w:rsid w:val="008E5EAD"/>
    <w:rsid w:val="00904927"/>
    <w:rsid w:val="00911EBB"/>
    <w:rsid w:val="0091777D"/>
    <w:rsid w:val="00940338"/>
    <w:rsid w:val="0094367E"/>
    <w:rsid w:val="009719BE"/>
    <w:rsid w:val="009944EA"/>
    <w:rsid w:val="00A05383"/>
    <w:rsid w:val="00A1389B"/>
    <w:rsid w:val="00A23FDE"/>
    <w:rsid w:val="00A34974"/>
    <w:rsid w:val="00A54DCA"/>
    <w:rsid w:val="00A77F1E"/>
    <w:rsid w:val="00AB68F0"/>
    <w:rsid w:val="00AE2E2B"/>
    <w:rsid w:val="00AE6C00"/>
    <w:rsid w:val="00AE6EE9"/>
    <w:rsid w:val="00AF03DF"/>
    <w:rsid w:val="00B06133"/>
    <w:rsid w:val="00B07558"/>
    <w:rsid w:val="00B10184"/>
    <w:rsid w:val="00B2401B"/>
    <w:rsid w:val="00B44F2B"/>
    <w:rsid w:val="00B6303C"/>
    <w:rsid w:val="00BA0AB5"/>
    <w:rsid w:val="00BA3EEE"/>
    <w:rsid w:val="00BD502E"/>
    <w:rsid w:val="00BF1514"/>
    <w:rsid w:val="00C03467"/>
    <w:rsid w:val="00C07E96"/>
    <w:rsid w:val="00C17210"/>
    <w:rsid w:val="00C32CCD"/>
    <w:rsid w:val="00C362D2"/>
    <w:rsid w:val="00C37B28"/>
    <w:rsid w:val="00C70FD0"/>
    <w:rsid w:val="00C71693"/>
    <w:rsid w:val="00C91D54"/>
    <w:rsid w:val="00C962D0"/>
    <w:rsid w:val="00CB19F4"/>
    <w:rsid w:val="00D54739"/>
    <w:rsid w:val="00D709E8"/>
    <w:rsid w:val="00D85EE8"/>
    <w:rsid w:val="00DB7B82"/>
    <w:rsid w:val="00E6518B"/>
    <w:rsid w:val="00E66B58"/>
    <w:rsid w:val="00E74ACC"/>
    <w:rsid w:val="00E832AD"/>
    <w:rsid w:val="00E90B48"/>
    <w:rsid w:val="00EA3E13"/>
    <w:rsid w:val="00EA7372"/>
    <w:rsid w:val="00EC2B5F"/>
    <w:rsid w:val="00ED2CA8"/>
    <w:rsid w:val="00ED37E2"/>
    <w:rsid w:val="00EE2A6A"/>
    <w:rsid w:val="00EE3533"/>
    <w:rsid w:val="00F124B5"/>
    <w:rsid w:val="00F31287"/>
    <w:rsid w:val="00F34C8E"/>
    <w:rsid w:val="00F40D87"/>
    <w:rsid w:val="00F6321C"/>
    <w:rsid w:val="00F66C06"/>
    <w:rsid w:val="00FA6AB5"/>
    <w:rsid w:val="00FC737A"/>
    <w:rsid w:val="00FE19BD"/>
    <w:rsid w:val="00F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C45E2-7A05-4D42-8C3E-687FC65B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1B43E2"/>
    <w:rPr>
      <w:rFonts w:asciiTheme="majorHAnsi" w:eastAsiaTheme="majorEastAsia" w:hAnsiTheme="majorHAnsi" w:cstheme="majorBidi"/>
      <w:b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6437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43773"/>
    <w:rPr>
      <w:rFonts w:asciiTheme="majorHAnsi" w:eastAsiaTheme="majorEastAsia" w:hAnsiTheme="majorHAnsi" w:cstheme="majorBidi"/>
      <w:color w:val="B01513" w:themeColor="accent1"/>
      <w:kern w:val="28"/>
      <w:sz w:val="48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EA3E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0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y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4AD32-AC31-4560-A788-C834E9067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christy chatmon</dc:creator>
  <cp:keywords/>
  <cp:lastModifiedBy>christy chatmon</cp:lastModifiedBy>
  <cp:revision>4</cp:revision>
  <cp:lastPrinted>2015-02-10T20:14:00Z</cp:lastPrinted>
  <dcterms:created xsi:type="dcterms:W3CDTF">2016-02-23T21:00:00Z</dcterms:created>
  <dcterms:modified xsi:type="dcterms:W3CDTF">2016-02-23T21:01:00Z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